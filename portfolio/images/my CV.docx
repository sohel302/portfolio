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6A0E" w14:textId="77777777" w:rsidR="003A7C40" w:rsidRPr="003A7C40" w:rsidRDefault="003A7C40" w:rsidP="003A7C40">
      <w:pPr>
        <w:rPr>
          <w:sz w:val="10"/>
          <w:szCs w:val="12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86F79AF" wp14:editId="29945CBB">
                <wp:simplePos x="0" y="0"/>
                <wp:positionH relativeFrom="margin">
                  <wp:posOffset>1102360</wp:posOffset>
                </wp:positionH>
                <wp:positionV relativeFrom="paragraph">
                  <wp:posOffset>1000760</wp:posOffset>
                </wp:positionV>
                <wp:extent cx="4856480" cy="5338445"/>
                <wp:effectExtent l="0" t="0" r="20320" b="1460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80" cy="5338445"/>
                          <a:chOff x="-20323" y="0"/>
                          <a:chExt cx="4857124" cy="53111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7881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-20323" y="981029"/>
                            <a:ext cx="4857124" cy="15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569928" y="2334465"/>
                            <a:ext cx="31449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3400" y="4000546"/>
                            <a:ext cx="42538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8100" y="4579648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" y="5311155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380E6" id="Group 7" o:spid="_x0000_s1026" alt="&quot;&quot;" style="position:absolute;margin-left:86.8pt;margin-top:78.8pt;width:382.4pt;height:420.35pt;z-index:-251657216;mso-position-horizontal-relative:margin;mso-width-relative:margin;mso-height-relative:margin" coordorigin="-203" coordsize="48571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">
                <v:line id="Straight Connector 1" o:spid="_x0000_s1027" style="position:absolute;visibility:visible;mso-wrap-style:square" from="0,0" to="478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" strokecolor="#538135 [2409]" strokeweight="1pt">
                  <v:stroke joinstyle="miter"/>
                </v:line>
                <v:line id="Straight Connector 2" o:spid="_x0000_s1028" style="position:absolute;visibility:visible;mso-wrap-style:square" from="-203,9810" to="48368,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" strokecolor="#538135 [2409]" strokeweight="1pt">
                  <v:stroke joinstyle="miter"/>
                </v:line>
                <v:line id="Straight Connector 3" o:spid="_x0000_s1029" style="position:absolute;visibility:visible;mso-wrap-style:square" from="15699,23344" to="47148,2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IhxQAAANoAAAAPAAAAZHJzL2Rvd25yZXYueG1sRI9Ba8JA&#10;FITvBf/D8gRvdRNL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AGkBIhxQAAANoAAAAP&#10;AAAAAAAAAAAAAAAAAAcCAABkcnMvZG93bnJldi54bWxQSwUGAAAAAAMAAwC3AAAA+QIAAAAA&#10;" strokecolor="#538135 [2409]" strokeweight="1pt">
                  <v:stroke joinstyle="miter"/>
                </v:line>
                <v:line id="Straight Connector 4" o:spid="_x0000_s1030" style="position:absolute;visibility:visible;mso-wrap-style:square" from="5334,40005" to="4787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pVxQAAANoAAAAPAAAAZHJzL2Rvd25yZXYueG1sRI9Ba8JA&#10;FITvBf/D8gRvdRNp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CJeYpVxQAAANoAAAAP&#10;AAAAAAAAAAAAAAAAAAcCAABkcnMvZG93bnJldi54bWxQSwUGAAAAAAMAAwC3AAAA+QIAAAAA&#10;" strokecolor="#538135 [2409]" strokeweight="1pt">
                  <v:stroke joinstyle="miter"/>
                </v:line>
                <v:line id="Straight Connector 5" o:spid="_x0000_s1031" style="position:absolute;visibility:visible;mso-wrap-style:square" from="381,45796" to="47917,4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" strokecolor="#538135 [2409]" strokeweight="1pt">
                  <v:stroke joinstyle="miter"/>
                </v:line>
                <v:line id="Straight Connector 6" o:spid="_x0000_s1032" style="position:absolute;visibility:visible;mso-wrap-style:square" from="381,53111" to="47917,5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" strokecolor="#538135 [2409]" strokeweight="1pt">
                  <v:stroke joinstyle="miter"/>
                </v:line>
                <w10:wrap anchorx="margin"/>
                <w10:anchorlock/>
              </v:group>
            </w:pict>
          </mc:Fallback>
        </mc:AlternateContent>
      </w:r>
    </w:p>
    <w:p w14:paraId="3DE97A65" w14:textId="0C6448C0" w:rsidR="003A7C40" w:rsidRPr="00103499" w:rsidRDefault="000A557F" w:rsidP="005F60DF">
      <w:pPr>
        <w:pStyle w:val="Title"/>
        <w:jc w:val="center"/>
      </w:pPr>
      <w:r>
        <w:t>dudekula sohel</w:t>
      </w:r>
    </w:p>
    <w:p w14:paraId="41095054" w14:textId="67FEDBDA" w:rsidR="003A7C40" w:rsidRPr="00103499" w:rsidRDefault="000A557F" w:rsidP="000A557F">
      <w:pPr>
        <w:pStyle w:val="Contact"/>
        <w:jc w:val="left"/>
        <w:rPr>
          <w:rFonts w:cs="Calibri (Body)"/>
          <w:szCs w:val="20"/>
        </w:rPr>
      </w:pPr>
      <w:r>
        <w:tab/>
      </w:r>
      <w:proofErr w:type="gramStart"/>
      <w:r>
        <w:t>HYDERABAD,TELANGANA</w:t>
      </w:r>
      <w:proofErr w:type="gramEnd"/>
      <w:r w:rsidR="003A7C40">
        <w:t>|</w:t>
      </w:r>
      <w:r w:rsidR="003A7C40" w:rsidRPr="000E5F0C">
        <w:t xml:space="preserve"> </w:t>
      </w:r>
      <w:r>
        <w:t>9391835684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dudekulasohel2022@gmail.com</w:t>
      </w:r>
      <w:r w:rsidR="003A7C40" w:rsidRPr="000E5F0C">
        <w:t xml:space="preserve"> </w:t>
      </w:r>
    </w:p>
    <w:p w14:paraId="1D5B85FA" w14:textId="77777777" w:rsidR="003A7C40" w:rsidRDefault="00000000" w:rsidP="005F60DF">
      <w:pPr>
        <w:pStyle w:val="Heading1"/>
      </w:pPr>
      <w:sdt>
        <w:sdtPr>
          <w:id w:val="462851125"/>
          <w:placeholder>
            <w:docPart w:val="60E7F32769A04126A5FC7FFB96FAFBC1"/>
          </w:placeholder>
          <w:temporary/>
          <w:showingPlcHdr/>
          <w15:appearance w15:val="hidden"/>
        </w:sdtPr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5B2F8B08" w14:textId="37CCAA12" w:rsidR="003A7C40" w:rsidRDefault="00843E89" w:rsidP="005F60DF">
      <w:pPr>
        <w:tabs>
          <w:tab w:val="center" w:pos="5040"/>
        </w:tabs>
        <w:spacing w:after="0"/>
        <w:rPr>
          <w:rFonts w:cs="Calibri (Body)"/>
          <w:szCs w:val="20"/>
        </w:rPr>
      </w:pPr>
      <w:r>
        <w:t>Aspiring Software Developer seeking an internship position to utilize my Java programming skills, knowledge of data structures, and passion for problem-solving to contribute</w:t>
      </w:r>
      <w:r w:rsidR="00E44296">
        <w:t xml:space="preserve"> “mutual growth</w:t>
      </w:r>
      <w:proofErr w:type="gramStart"/>
      <w:r w:rsidR="00E44296">
        <w:t>”</w:t>
      </w:r>
      <w:r w:rsidR="0091132B">
        <w:t>,</w:t>
      </w:r>
      <w:r w:rsidR="00E44296">
        <w:t xml:space="preserve"> </w:t>
      </w:r>
      <w:r>
        <w:t xml:space="preserve"> innovative</w:t>
      </w:r>
      <w:proofErr w:type="gramEnd"/>
      <w:r>
        <w:t xml:space="preserve"> software projects</w:t>
      </w:r>
    </w:p>
    <w:p w14:paraId="30650461" w14:textId="09DB2950" w:rsidR="003A7C40" w:rsidRPr="00843E89" w:rsidRDefault="0091132B" w:rsidP="00843E89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68A5A" wp14:editId="5130CE39">
                <wp:simplePos x="0" y="0"/>
                <wp:positionH relativeFrom="margin">
                  <wp:posOffset>88900</wp:posOffset>
                </wp:positionH>
                <wp:positionV relativeFrom="paragraph">
                  <wp:posOffset>358775</wp:posOffset>
                </wp:positionV>
                <wp:extent cx="76835" cy="76200"/>
                <wp:effectExtent l="0" t="0" r="18415" b="19050"/>
                <wp:wrapNone/>
                <wp:docPr id="172640273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64DE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7pt;margin-top:28.25pt;width:6.0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sdt>
        <w:sdtPr>
          <w:id w:val="1735817217"/>
          <w:placeholder>
            <w:docPart w:val="A493A1A9DCFC4F3BAC29B0214D4E1ACF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7952C3AA" w14:textId="02441B62" w:rsidR="00843E89" w:rsidRDefault="00843E89" w:rsidP="00843E89">
      <w:r>
        <w:t xml:space="preserve">   B.E in [computer science]</w:t>
      </w:r>
    </w:p>
    <w:p w14:paraId="7729475E" w14:textId="77777777" w:rsidR="00843E89" w:rsidRDefault="00843E89" w:rsidP="00843E89">
      <w:r>
        <w:t xml:space="preserve">  Lords Institute of Technology, Hyderabad</w:t>
      </w:r>
    </w:p>
    <w:p w14:paraId="05A3CFAC" w14:textId="77777777" w:rsidR="00843E89" w:rsidRDefault="00843E89" w:rsidP="00843E89">
      <w:r>
        <w:t xml:space="preserve">  [Year of Graduation 2025]</w:t>
      </w:r>
    </w:p>
    <w:p w14:paraId="7862A9F6" w14:textId="77777777" w:rsidR="00843E89" w:rsidRDefault="00843E89" w:rsidP="00843E89"/>
    <w:p w14:paraId="7C1F3035" w14:textId="424CA7A9" w:rsidR="00843E89" w:rsidRDefault="00843E89" w:rsidP="00843E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BE95D" wp14:editId="11C8CF3F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76835" cy="76200"/>
                <wp:effectExtent l="0" t="0" r="18415" b="19050"/>
                <wp:wrapNone/>
                <wp:docPr id="17822724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A3FA" id="Flowchart: Connector 1" o:spid="_x0000_s1026" type="#_x0000_t120" style="position:absolute;margin-left:0;margin-top:2.15pt;width:6.05pt;height: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t xml:space="preserve">   Diploma in [electrical and electronic engineering]</w:t>
      </w:r>
    </w:p>
    <w:p w14:paraId="53896C8B" w14:textId="77777777" w:rsidR="00843E89" w:rsidRDefault="00843E89" w:rsidP="00843E89">
      <w:r>
        <w:t xml:space="preserve">  Bandari Srinivas Institute of Technology, Chevella</w:t>
      </w:r>
    </w:p>
    <w:p w14:paraId="5A16041C" w14:textId="77777777" w:rsidR="00843E89" w:rsidRDefault="00843E89" w:rsidP="00843E89">
      <w:r>
        <w:t xml:space="preserve">  [2022]</w:t>
      </w:r>
    </w:p>
    <w:p w14:paraId="19A88A6E" w14:textId="77777777" w:rsidR="00843E89" w:rsidRDefault="00843E89" w:rsidP="00843E89"/>
    <w:p w14:paraId="71D352C8" w14:textId="339A8DC5" w:rsidR="00843E89" w:rsidRDefault="00843E89" w:rsidP="00843E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80768" wp14:editId="4B3D9389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76835" cy="76200"/>
                <wp:effectExtent l="0" t="0" r="18415" b="19050"/>
                <wp:wrapNone/>
                <wp:docPr id="53026531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4F6F" id="Flowchart: Connector 1" o:spid="_x0000_s1026" type="#_x0000_t120" style="position:absolute;margin-left:0;margin-top:2.15pt;width:6.05pt;height: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t xml:space="preserve">  10th 7.5 CGPA</w:t>
      </w:r>
    </w:p>
    <w:p w14:paraId="531BC508" w14:textId="2F4D5608" w:rsidR="00843E89" w:rsidRDefault="00843E89" w:rsidP="00843E89">
      <w:r>
        <w:t xml:space="preserve">  Unique</w:t>
      </w:r>
      <w:r w:rsidR="000C3A39">
        <w:t xml:space="preserve"> </w:t>
      </w:r>
      <w:proofErr w:type="gramStart"/>
      <w:r w:rsidR="000C3A39">
        <w:t>high</w:t>
      </w:r>
      <w:r>
        <w:t xml:space="preserve"> </w:t>
      </w:r>
      <w:r w:rsidR="000C3A39">
        <w:t xml:space="preserve"> </w:t>
      </w:r>
      <w:r>
        <w:t>School</w:t>
      </w:r>
      <w:proofErr w:type="gramEnd"/>
      <w:r>
        <w:t xml:space="preserve">, </w:t>
      </w:r>
      <w:proofErr w:type="spellStart"/>
      <w:r w:rsidR="000A557F">
        <w:t>vikarabad</w:t>
      </w:r>
      <w:proofErr w:type="spellEnd"/>
      <w:r w:rsidR="000A557F">
        <w:t>.</w:t>
      </w:r>
    </w:p>
    <w:p w14:paraId="6B629FD7" w14:textId="77777777" w:rsidR="00843E89" w:rsidRDefault="00843E89" w:rsidP="00843E89">
      <w:r>
        <w:t xml:space="preserve">  [2019]</w:t>
      </w:r>
    </w:p>
    <w:p w14:paraId="36FBEA28" w14:textId="77777777" w:rsidR="00843E89" w:rsidRDefault="00843E89" w:rsidP="0061718A">
      <w:pPr>
        <w:rPr>
          <w:rFonts w:cs="Calibri (Body)"/>
          <w:szCs w:val="20"/>
        </w:rPr>
      </w:pPr>
    </w:p>
    <w:p w14:paraId="2E65D402" w14:textId="410E7BB3" w:rsidR="003A7C40" w:rsidRDefault="00843E89" w:rsidP="005F60DF">
      <w:pPr>
        <w:pStyle w:val="Heading1"/>
      </w:pPr>
      <w:r>
        <w:t>SKILLS</w:t>
      </w:r>
    </w:p>
    <w:p w14:paraId="583B354E" w14:textId="6918527A" w:rsidR="000A557F" w:rsidRDefault="000A557F" w:rsidP="000A557F">
      <w:proofErr w:type="gramStart"/>
      <w:r>
        <w:t>JAVA ,</w:t>
      </w:r>
      <w:proofErr w:type="gramEnd"/>
      <w:r>
        <w:t xml:space="preserve"> DSA ,OOPS ,DBMS ,OPERATING SYSTEM</w:t>
      </w:r>
    </w:p>
    <w:p w14:paraId="29ABB25C" w14:textId="77777777" w:rsidR="003A7C40" w:rsidRPr="004C4C0E" w:rsidRDefault="00000000" w:rsidP="005F60DF">
      <w:pPr>
        <w:pStyle w:val="Heading1"/>
      </w:pPr>
      <w:sdt>
        <w:sdtPr>
          <w:id w:val="1996602214"/>
          <w:placeholder>
            <w:docPart w:val="8BB91E91973A445597BA9841FCFA90A4"/>
          </w:placeholder>
          <w:temporary/>
          <w:showingPlcHdr/>
          <w15:appearance w15:val="hidden"/>
        </w:sdtPr>
        <w:sdtContent>
          <w:r w:rsidR="003A7C40" w:rsidRPr="004C4C0E">
            <w:t>LEADERSHIP</w:t>
          </w:r>
        </w:sdtContent>
      </w:sdt>
    </w:p>
    <w:p w14:paraId="01D27006" w14:textId="77777777" w:rsidR="000A557F" w:rsidRDefault="000A557F" w:rsidP="000A557F">
      <w:r>
        <w:t>Effective communication and teamwork abilities.</w:t>
      </w:r>
    </w:p>
    <w:p w14:paraId="3AE6331D" w14:textId="4248E6FE" w:rsidR="003A7C40" w:rsidRDefault="003A7C40" w:rsidP="0061718A">
      <w:pPr>
        <w:rPr>
          <w:rFonts w:cs="Calibri (Body)"/>
          <w:szCs w:val="20"/>
        </w:rPr>
      </w:pPr>
    </w:p>
    <w:p w14:paraId="2C43A226" w14:textId="008FB27D" w:rsidR="003A7C40" w:rsidRPr="004C4C0E" w:rsidRDefault="000A557F" w:rsidP="005F60DF">
      <w:pPr>
        <w:pStyle w:val="Heading1"/>
      </w:pPr>
      <w:r>
        <w:t>PROJECT</w:t>
      </w:r>
    </w:p>
    <w:p w14:paraId="39B051A3" w14:textId="5A260E97" w:rsidR="003A7C40" w:rsidRDefault="000A557F" w:rsidP="000E1FF7">
      <w:pPr>
        <w:pStyle w:val="Heading2"/>
      </w:pPr>
      <w:r>
        <w:t xml:space="preserve">GUESSER </w:t>
      </w:r>
      <w:proofErr w:type="gramStart"/>
      <w:r>
        <w:t>GAME ,</w:t>
      </w:r>
      <w:proofErr w:type="gramEnd"/>
      <w:r>
        <w:t xml:space="preserve">  JAVA</w:t>
      </w:r>
    </w:p>
    <w:p w14:paraId="1096C939" w14:textId="08568240" w:rsidR="000A557F" w:rsidRPr="000A557F" w:rsidRDefault="000A557F" w:rsidP="000A557F">
      <w:r>
        <w:t>Mini-project</w:t>
      </w:r>
    </w:p>
    <w:p w14:paraId="3C38BF25" w14:textId="2B36342B" w:rsidR="003A7C40" w:rsidRDefault="003A7C40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</w:p>
    <w:p w14:paraId="6809BB9E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E3FA" w14:textId="77777777" w:rsidR="00302507" w:rsidRDefault="00302507" w:rsidP="00CE6F6F">
      <w:pPr>
        <w:spacing w:after="0" w:line="240" w:lineRule="auto"/>
      </w:pPr>
      <w:r>
        <w:separator/>
      </w:r>
    </w:p>
  </w:endnote>
  <w:endnote w:type="continuationSeparator" w:id="0">
    <w:p w14:paraId="3CEA4ED9" w14:textId="77777777" w:rsidR="00302507" w:rsidRDefault="00302507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31B0" w14:textId="77777777" w:rsidR="00302507" w:rsidRDefault="00302507" w:rsidP="00CE6F6F">
      <w:pPr>
        <w:spacing w:after="0" w:line="240" w:lineRule="auto"/>
      </w:pPr>
      <w:r>
        <w:separator/>
      </w:r>
    </w:p>
  </w:footnote>
  <w:footnote w:type="continuationSeparator" w:id="0">
    <w:p w14:paraId="5B9E45F4" w14:textId="77777777" w:rsidR="00302507" w:rsidRDefault="00302507" w:rsidP="00CE6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89"/>
    <w:rsid w:val="0000077C"/>
    <w:rsid w:val="00000898"/>
    <w:rsid w:val="000A557F"/>
    <w:rsid w:val="000C3A39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02507"/>
    <w:rsid w:val="003A7C40"/>
    <w:rsid w:val="00422B01"/>
    <w:rsid w:val="00430D4E"/>
    <w:rsid w:val="00484AA7"/>
    <w:rsid w:val="004C4C0E"/>
    <w:rsid w:val="004C59B8"/>
    <w:rsid w:val="004E4B08"/>
    <w:rsid w:val="004F2D41"/>
    <w:rsid w:val="00530CE5"/>
    <w:rsid w:val="00557990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6C7A81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43E89"/>
    <w:rsid w:val="008517B9"/>
    <w:rsid w:val="008815FF"/>
    <w:rsid w:val="0091132B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301DF"/>
    <w:rsid w:val="00E44296"/>
    <w:rsid w:val="00E966AA"/>
    <w:rsid w:val="00F02BD2"/>
    <w:rsid w:val="00F65859"/>
    <w:rsid w:val="00F8023F"/>
    <w:rsid w:val="00F85EC3"/>
    <w:rsid w:val="00FB02CF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065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el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E7F32769A04126A5FC7FFB96FA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20186-F489-4E44-B81C-F4843E978DF8}"/>
      </w:docPartPr>
      <w:docPartBody>
        <w:p w:rsidR="00127AE4" w:rsidRDefault="00000000">
          <w:pPr>
            <w:pStyle w:val="60E7F32769A04126A5FC7FFB96FAFBC1"/>
          </w:pPr>
          <w:r w:rsidRPr="00103499">
            <w:t>OBJECTIVE</w:t>
          </w:r>
        </w:p>
      </w:docPartBody>
    </w:docPart>
    <w:docPart>
      <w:docPartPr>
        <w:name w:val="A493A1A9DCFC4F3BAC29B0214D4E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8BD9-6CDC-48C5-A763-018D2C35F950}"/>
      </w:docPartPr>
      <w:docPartBody>
        <w:p w:rsidR="00127AE4" w:rsidRDefault="00000000">
          <w:pPr>
            <w:pStyle w:val="A493A1A9DCFC4F3BAC29B0214D4E1ACF"/>
          </w:pPr>
          <w:r w:rsidRPr="004C4C0E">
            <w:t>EDUCATION</w:t>
          </w:r>
        </w:p>
      </w:docPartBody>
    </w:docPart>
    <w:docPart>
      <w:docPartPr>
        <w:name w:val="8BB91E91973A445597BA9841FCFA9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C6A3-17A6-4AF3-9C49-15658B478B5B}"/>
      </w:docPartPr>
      <w:docPartBody>
        <w:p w:rsidR="00127AE4" w:rsidRDefault="00000000">
          <w:pPr>
            <w:pStyle w:val="8BB91E91973A445597BA9841FCFA90A4"/>
          </w:pPr>
          <w:r w:rsidRPr="004C4C0E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3F"/>
    <w:rsid w:val="00127AE4"/>
    <w:rsid w:val="00DF3593"/>
    <w:rsid w:val="00EF2599"/>
    <w:rsid w:val="00F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7F32769A04126A5FC7FFB96FAFBC1">
    <w:name w:val="60E7F32769A04126A5FC7FFB96FAFBC1"/>
  </w:style>
  <w:style w:type="paragraph" w:customStyle="1" w:styleId="A493A1A9DCFC4F3BAC29B0214D4E1ACF">
    <w:name w:val="A493A1A9DCFC4F3BAC29B0214D4E1ACF"/>
  </w:style>
  <w:style w:type="paragraph" w:customStyle="1" w:styleId="8BB91E91973A445597BA9841FCFA90A4">
    <w:name w:val="8BB91E91973A445597BA9841FCFA9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2023-09-02T19:22:00Z</dcterms:created>
  <dcterms:modified xsi:type="dcterms:W3CDTF">2023-10-18T07:30:00Z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